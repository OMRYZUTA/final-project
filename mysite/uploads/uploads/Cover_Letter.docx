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14:paraId="6BAE32B9" w14:textId="77777777" w:rsidTr="000F46E6">
        <w:trPr>
          <w:trHeight w:val="4032"/>
        </w:trPr>
        <w:tc>
          <w:tcPr>
            <w:tcW w:w="3600" w:type="dxa"/>
            <w:vAlign w:val="bottom"/>
          </w:tcPr>
          <w:p w14:paraId="12E99FC2" w14:textId="69EB347C" w:rsidR="000629D5" w:rsidRDefault="000629D5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27A29132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14:paraId="598C0812" w14:textId="30E19299" w:rsidR="006A2718" w:rsidRDefault="006A2718" w:rsidP="006A2718">
            <w:pPr>
              <w:pStyle w:val="Address"/>
            </w:pPr>
            <w:r>
              <w:t>Junior Software Developer Position</w:t>
            </w:r>
          </w:p>
          <w:p w14:paraId="58C1CD39" w14:textId="1DEAF527" w:rsidR="006A2718" w:rsidRDefault="006A2718" w:rsidP="006A2718">
            <w:pPr>
              <w:pStyle w:val="Address"/>
            </w:pPr>
          </w:p>
          <w:p w14:paraId="59CB8CCB" w14:textId="70E5275A" w:rsidR="006A2718" w:rsidRDefault="006A2718" w:rsidP="006A2718">
            <w:pPr>
              <w:pStyle w:val="Address"/>
            </w:pPr>
          </w:p>
          <w:p w14:paraId="22239F35" w14:textId="77777777" w:rsidR="006A2718" w:rsidRDefault="006A2718" w:rsidP="006A2718">
            <w:pPr>
              <w:pStyle w:val="Address"/>
            </w:pPr>
          </w:p>
          <w:p w14:paraId="18452D25" w14:textId="77777777" w:rsidR="006A2718" w:rsidRDefault="006A2718" w:rsidP="006A2718">
            <w:pPr>
              <w:pStyle w:val="Address"/>
            </w:pPr>
          </w:p>
          <w:p w14:paraId="6C1E7B1F" w14:textId="4B9F834E" w:rsidR="006A2718" w:rsidRDefault="006A2718" w:rsidP="006A2718">
            <w:pPr>
              <w:pStyle w:val="Address"/>
            </w:pPr>
            <w:r>
              <w:t>Dear Recruiter,</w:t>
            </w:r>
          </w:p>
          <w:p w14:paraId="417D1304" w14:textId="764F4576" w:rsidR="006A2718" w:rsidRDefault="006A2718" w:rsidP="006A2718">
            <w:pPr>
              <w:pStyle w:val="Address"/>
            </w:pPr>
          </w:p>
          <w:p w14:paraId="5A28A4DF" w14:textId="77777777" w:rsidR="006A2718" w:rsidRDefault="006A2718" w:rsidP="006A2718">
            <w:pPr>
              <w:pStyle w:val="Address"/>
            </w:pPr>
          </w:p>
          <w:p w14:paraId="01E67464" w14:textId="7DED87D0" w:rsidR="006A2718" w:rsidRDefault="006A2718" w:rsidP="006A2718">
            <w:pPr>
              <w:pStyle w:val="Address"/>
            </w:pPr>
            <w:r>
              <w:t>I was excited to learn about the Junior Software Deve</w:t>
            </w:r>
            <w:r>
              <w:t xml:space="preserve">loper </w:t>
            </w:r>
            <w:r>
              <w:t>posted on your company website and would greatly ap</w:t>
            </w:r>
            <w:r>
              <w:t xml:space="preserve">preciate your </w:t>
            </w:r>
            <w:r>
              <w:t>considering my placement in this role. Having reviewed</w:t>
            </w:r>
            <w:r>
              <w:t xml:space="preserve"> the position </w:t>
            </w:r>
            <w:r>
              <w:t>requirements, which closely align with my qualifications, I</w:t>
            </w:r>
            <w:r>
              <w:t xml:space="preserve"> believe that I </w:t>
            </w:r>
            <w:r>
              <w:t>will be a valuable contributor to your organization's goals.</w:t>
            </w:r>
          </w:p>
          <w:p w14:paraId="1C801FB0" w14:textId="77777777" w:rsidR="006A2718" w:rsidRDefault="006A2718" w:rsidP="006A2718">
            <w:pPr>
              <w:pStyle w:val="Address"/>
            </w:pPr>
          </w:p>
          <w:p w14:paraId="64C5AE3A" w14:textId="2823E6F0" w:rsidR="006A2718" w:rsidRDefault="006A2718" w:rsidP="006A2718">
            <w:pPr>
              <w:pStyle w:val="Address"/>
            </w:pPr>
            <w:r>
              <w:t xml:space="preserve">While in school, I spent time building my skills in </w:t>
            </w:r>
            <w:r>
              <w:t xml:space="preserve">object-oriented </w:t>
            </w:r>
            <w:r>
              <w:t>programming and backend development. I am focused</w:t>
            </w:r>
            <w:r>
              <w:t xml:space="preserve"> and diligent </w:t>
            </w:r>
            <w:r>
              <w:t>when managing workloads and prioritizing tasks to mee</w:t>
            </w:r>
            <w:r>
              <w:t>t deadlines.</w:t>
            </w:r>
          </w:p>
          <w:p w14:paraId="4222CB09" w14:textId="3FD6626E" w:rsidR="006A2718" w:rsidRDefault="006A2718" w:rsidP="006A2718">
            <w:pPr>
              <w:pStyle w:val="Address"/>
            </w:pPr>
            <w:r>
              <w:t xml:space="preserve">I </w:t>
            </w:r>
            <w:r>
              <w:t xml:space="preserve">thrive in environments where I </w:t>
            </w:r>
            <w:r>
              <w:t>can</w:t>
            </w:r>
            <w:r>
              <w:t xml:space="preserve"> make a d</w:t>
            </w:r>
            <w:r>
              <w:t xml:space="preserve">irect impact, </w:t>
            </w:r>
            <w:r>
              <w:t>utilizing abilities in complex problem-solving to find</w:t>
            </w:r>
            <w:r>
              <w:t xml:space="preserve"> soultions and </w:t>
            </w:r>
            <w:r>
              <w:t>achieve results.</w:t>
            </w:r>
          </w:p>
          <w:p w14:paraId="38CBDE2A" w14:textId="77777777" w:rsidR="006A2718" w:rsidRDefault="006A2718" w:rsidP="006A2718">
            <w:pPr>
              <w:pStyle w:val="Address"/>
            </w:pPr>
          </w:p>
          <w:p w14:paraId="4A36F49C" w14:textId="59A9B086" w:rsidR="006A2718" w:rsidRDefault="006A2718" w:rsidP="006A2718">
            <w:pPr>
              <w:pStyle w:val="Address"/>
            </w:pPr>
            <w:r>
              <w:t>My academic experiences have greatly contribu</w:t>
            </w:r>
            <w:r>
              <w:t>ted to the development</w:t>
            </w:r>
            <w:r>
              <w:t xml:space="preserve"> of my time-management, problem-solving a</w:t>
            </w:r>
            <w:r>
              <w:t xml:space="preserve">nd teamwork </w:t>
            </w:r>
            <w:r>
              <w:t>skills. I excel at communicating both clearly and professio</w:t>
            </w:r>
            <w:r>
              <w:t>nally with co-</w:t>
            </w:r>
            <w:r>
              <w:t xml:space="preserve">workers, </w:t>
            </w:r>
            <w:r>
              <w:t>management,</w:t>
            </w:r>
            <w:r>
              <w:t xml:space="preserve"> and customers. I look forward to s</w:t>
            </w:r>
            <w:r>
              <w:t xml:space="preserve">peaking with </w:t>
            </w:r>
            <w:r>
              <w:t>you further to provide details of my background and th</w:t>
            </w:r>
            <w:r>
              <w:t xml:space="preserve">ose qualities </w:t>
            </w:r>
            <w:r>
              <w:t>which I believe will be an asset to your organization goals</w:t>
            </w:r>
            <w:r>
              <w:t>.</w:t>
            </w:r>
          </w:p>
          <w:p w14:paraId="3CEF8516" w14:textId="5534209B" w:rsidR="006A2718" w:rsidRDefault="006A2718" w:rsidP="006A2718">
            <w:pPr>
              <w:pStyle w:val="Address"/>
            </w:pPr>
            <w:r>
              <w:t>Please take</w:t>
            </w:r>
            <w:r>
              <w:t>a moment to review my enclosed resume. Thank you for y</w:t>
            </w:r>
            <w:r>
              <w:t xml:space="preserve">our </w:t>
            </w:r>
            <w:r>
              <w:t>consideration.</w:t>
            </w:r>
          </w:p>
          <w:p w14:paraId="4BD17FAC" w14:textId="77777777" w:rsidR="006A2718" w:rsidRDefault="006A2718" w:rsidP="006A2718">
            <w:pPr>
              <w:pStyle w:val="Address"/>
            </w:pPr>
            <w:r>
              <w:t>Sincerely,</w:t>
            </w:r>
          </w:p>
          <w:p w14:paraId="63CDDD43" w14:textId="3F1BCBCA" w:rsidR="000629D5" w:rsidRDefault="006A2718" w:rsidP="006A2718">
            <w:r>
              <w:t>Omry Zuta</w:t>
            </w:r>
          </w:p>
        </w:tc>
      </w:tr>
      <w:tr w:rsidR="000629D5" w14:paraId="744047CB" w14:textId="77777777" w:rsidTr="000F46E6">
        <w:trPr>
          <w:trHeight w:val="9504"/>
        </w:trPr>
        <w:tc>
          <w:tcPr>
            <w:tcW w:w="3600" w:type="dxa"/>
            <w:vAlign w:val="bottom"/>
          </w:tcPr>
          <w:p w14:paraId="14DCC5D1" w14:textId="1D058752" w:rsidR="000629D5" w:rsidRPr="00846D4F" w:rsidRDefault="006A2718" w:rsidP="00846D4F">
            <w:pPr>
              <w:pStyle w:val="Title"/>
            </w:pPr>
            <w:r>
              <w:t>Omry Zuta</w:t>
            </w:r>
          </w:p>
          <w:p w14:paraId="749D97E6" w14:textId="4CFA696F" w:rsidR="000629D5" w:rsidRPr="006A2718" w:rsidRDefault="006A2718" w:rsidP="000629D5">
            <w:pPr>
              <w:pStyle w:val="Subtitle"/>
              <w:rPr>
                <w:b/>
                <w:bCs/>
                <w:color w:val="auto"/>
                <w:spacing w:val="1"/>
                <w:w w:val="97"/>
                <w:sz w:val="22"/>
              </w:rPr>
            </w:pPr>
            <w:r w:rsidRPr="005E2A4F">
              <w:rPr>
                <w:b/>
                <w:bCs/>
                <w:spacing w:val="2"/>
                <w:w w:val="41"/>
                <w:sz w:val="40"/>
                <w:szCs w:val="36"/>
              </w:rPr>
              <w:t>Junior Software Developer</w:t>
            </w:r>
            <w:r w:rsidRPr="005E2A4F">
              <w:rPr>
                <w:b/>
                <w:bCs/>
                <w:spacing w:val="5"/>
                <w:w w:val="41"/>
                <w:sz w:val="40"/>
                <w:szCs w:val="36"/>
              </w:rPr>
              <w:t xml:space="preserve"> </w:t>
            </w:r>
          </w:p>
          <w:p w14:paraId="5CD93C80" w14:textId="77777777" w:rsidR="000629D5" w:rsidRDefault="000629D5" w:rsidP="000629D5"/>
          <w:sdt>
            <w:sdtPr>
              <w:id w:val="-1954003311"/>
              <w:placeholder>
                <w:docPart w:val="562A47DE12DD453A9399FDDB280C53E3"/>
              </w:placeholder>
              <w:temporary/>
              <w:showingPlcHdr/>
              <w15:appearance w15:val="hidden"/>
            </w:sdtPr>
            <w:sdtEndPr/>
            <w:sdtContent>
              <w:p w14:paraId="14F2F4B6" w14:textId="77777777" w:rsidR="000629D5" w:rsidRPr="00846D4F" w:rsidRDefault="000629D5" w:rsidP="00846D4F">
                <w:pPr>
                  <w:pStyle w:val="Heading2"/>
                </w:pPr>
                <w:r w:rsidRPr="00846D4F">
                  <w:rPr>
                    <w:rStyle w:val="Heading2Char"/>
                    <w:b/>
                    <w:bCs/>
                    <w:caps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1285A4AE4F1F4D8B827D737378BA97FC"/>
              </w:placeholder>
              <w:temporary/>
              <w:showingPlcHdr/>
              <w15:appearance w15:val="hidden"/>
            </w:sdtPr>
            <w:sdtEndPr/>
            <w:sdtContent>
              <w:p w14:paraId="47A2A769" w14:textId="77777777" w:rsidR="000629D5" w:rsidRDefault="000629D5" w:rsidP="000629D5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45FD30F3" w14:textId="778BE260" w:rsidR="000629D5" w:rsidRDefault="006A2718" w:rsidP="000629D5">
            <w:pPr>
              <w:pStyle w:val="ContactDetails"/>
            </w:pPr>
            <w:r w:rsidRPr="006A2718">
              <w:t>0528355329</w:t>
            </w:r>
          </w:p>
          <w:p w14:paraId="1D4BB0E6" w14:textId="77777777" w:rsidR="000629D5" w:rsidRPr="004D3011" w:rsidRDefault="000629D5" w:rsidP="000629D5">
            <w:pPr>
              <w:pStyle w:val="NoSpacing"/>
            </w:pPr>
          </w:p>
          <w:sdt>
            <w:sdtPr>
              <w:id w:val="67859272"/>
              <w:placeholder>
                <w:docPart w:val="0BED7E4AC4C4449590DF0284E7F5FCAA"/>
              </w:placeholder>
              <w:temporary/>
              <w:showingPlcHdr/>
              <w15:appearance w15:val="hidden"/>
            </w:sdtPr>
            <w:sdtEndPr/>
            <w:sdtContent>
              <w:p w14:paraId="7BCE1A21" w14:textId="77777777" w:rsidR="000629D5" w:rsidRDefault="000629D5" w:rsidP="000629D5">
                <w:pPr>
                  <w:pStyle w:val="ContactDetails"/>
                </w:pPr>
                <w:r w:rsidRPr="004D3011">
                  <w:t>WEBSITE:</w:t>
                </w:r>
              </w:p>
            </w:sdtContent>
          </w:sdt>
          <w:p w14:paraId="2CCD5522" w14:textId="138D7860" w:rsidR="000629D5" w:rsidRPr="006A2718" w:rsidRDefault="006A2718" w:rsidP="000629D5">
            <w:pPr>
              <w:pStyle w:val="ContactDetails"/>
              <w:rPr>
                <w:color w:val="B85A22" w:themeColor="accent2" w:themeShade="BF"/>
                <w:u w:val="single"/>
              </w:rPr>
            </w:pPr>
            <w:r w:rsidRPr="006A2718">
              <w:rPr>
                <w:color w:val="B85A22" w:themeColor="accent2" w:themeShade="BF"/>
                <w:u w:val="single"/>
              </w:rPr>
              <w:t>http://omryzutadev.great-site.net/</w:t>
            </w:r>
          </w:p>
          <w:p w14:paraId="5C47B79E" w14:textId="77777777" w:rsidR="000629D5" w:rsidRDefault="000629D5" w:rsidP="000629D5">
            <w:pPr>
              <w:pStyle w:val="NoSpacing"/>
            </w:pPr>
          </w:p>
          <w:sdt>
            <w:sdtPr>
              <w:id w:val="-240260293"/>
              <w:placeholder>
                <w:docPart w:val="2F109F8409C041DAA0E4ECB96E6596BD"/>
              </w:placeholder>
              <w:temporary/>
              <w:showingPlcHdr/>
              <w15:appearance w15:val="hidden"/>
            </w:sdtPr>
            <w:sdtEndPr/>
            <w:sdtContent>
              <w:p w14:paraId="465C0011" w14:textId="77777777" w:rsidR="000629D5" w:rsidRDefault="000629D5" w:rsidP="000629D5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527B5395" w14:textId="36F860D6" w:rsidR="000629D5" w:rsidRPr="00846D4F" w:rsidRDefault="006A2718" w:rsidP="000629D5">
            <w:pPr>
              <w:pStyle w:val="ContactDetails"/>
              <w:rPr>
                <w:rStyle w:val="Hyperlink"/>
              </w:rPr>
            </w:pPr>
            <w:r w:rsidRPr="006A2718">
              <w:rPr>
                <w:rStyle w:val="Hyperlink"/>
              </w:rPr>
              <w:t>omryzuta@gmail.com</w:t>
            </w:r>
          </w:p>
        </w:tc>
        <w:tc>
          <w:tcPr>
            <w:tcW w:w="720" w:type="dxa"/>
          </w:tcPr>
          <w:p w14:paraId="604258F0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6C5AD8E9" w14:textId="77777777"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14:paraId="610F3F57" w14:textId="77777777" w:rsidR="0043117B" w:rsidRPr="00846D4F" w:rsidRDefault="005E2A4F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15912" w14:textId="77777777" w:rsidR="005E2A4F" w:rsidRDefault="005E2A4F" w:rsidP="000C45FF">
      <w:r>
        <w:separator/>
      </w:r>
    </w:p>
  </w:endnote>
  <w:endnote w:type="continuationSeparator" w:id="0">
    <w:p w14:paraId="5FF59C90" w14:textId="77777777" w:rsidR="005E2A4F" w:rsidRDefault="005E2A4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BF4D9" w14:textId="77777777" w:rsidR="005E2A4F" w:rsidRDefault="005E2A4F" w:rsidP="000C45FF">
      <w:r>
        <w:separator/>
      </w:r>
    </w:p>
  </w:footnote>
  <w:footnote w:type="continuationSeparator" w:id="0">
    <w:p w14:paraId="0AD55D99" w14:textId="77777777" w:rsidR="005E2A4F" w:rsidRDefault="005E2A4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B8A04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AA10221" wp14:editId="0DDBAD1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718"/>
    <w:rsid w:val="00036450"/>
    <w:rsid w:val="00061C84"/>
    <w:rsid w:val="000629D5"/>
    <w:rsid w:val="00076632"/>
    <w:rsid w:val="000C45FF"/>
    <w:rsid w:val="000E3FD1"/>
    <w:rsid w:val="000F46E6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30481B"/>
    <w:rsid w:val="004071FC"/>
    <w:rsid w:val="00445947"/>
    <w:rsid w:val="004813B3"/>
    <w:rsid w:val="00496591"/>
    <w:rsid w:val="004C63E4"/>
    <w:rsid w:val="004D3011"/>
    <w:rsid w:val="005645EE"/>
    <w:rsid w:val="005D6289"/>
    <w:rsid w:val="005E2A4F"/>
    <w:rsid w:val="005E39D5"/>
    <w:rsid w:val="00612544"/>
    <w:rsid w:val="0062123A"/>
    <w:rsid w:val="00646E75"/>
    <w:rsid w:val="006610D6"/>
    <w:rsid w:val="006771D0"/>
    <w:rsid w:val="006A2718"/>
    <w:rsid w:val="00715FCB"/>
    <w:rsid w:val="00743101"/>
    <w:rsid w:val="007867A0"/>
    <w:rsid w:val="007927F5"/>
    <w:rsid w:val="00802CA0"/>
    <w:rsid w:val="00846D4F"/>
    <w:rsid w:val="008C1736"/>
    <w:rsid w:val="00922D5C"/>
    <w:rsid w:val="009E7C63"/>
    <w:rsid w:val="00A10A67"/>
    <w:rsid w:val="00A2118D"/>
    <w:rsid w:val="00A80E69"/>
    <w:rsid w:val="00AD76E2"/>
    <w:rsid w:val="00B20152"/>
    <w:rsid w:val="00B70850"/>
    <w:rsid w:val="00C066B6"/>
    <w:rsid w:val="00C37BA1"/>
    <w:rsid w:val="00C4674C"/>
    <w:rsid w:val="00C506CF"/>
    <w:rsid w:val="00C72BED"/>
    <w:rsid w:val="00C9578B"/>
    <w:rsid w:val="00CA562E"/>
    <w:rsid w:val="00CB2D30"/>
    <w:rsid w:val="00D2522B"/>
    <w:rsid w:val="00D82F2F"/>
    <w:rsid w:val="00DA694B"/>
    <w:rsid w:val="00DD172A"/>
    <w:rsid w:val="00E25A26"/>
    <w:rsid w:val="00E55D74"/>
    <w:rsid w:val="00E866EC"/>
    <w:rsid w:val="00E93B74"/>
    <w:rsid w:val="00EB3A6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DC2E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uta\AppData\Local\Microsoft\Office\16.0\DTS\en-US%7bED7C3F74-B0FE-48C2-8FE2-D8C5762B02D6%7d\%7b7A8A7B10-DFB9-40D5-BA07-3FF3D1BA9BAA%7dtf8892427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62A47DE12DD453A9399FDDB280C5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07906-DF41-47DD-AA41-E2ADB6AFB88F}"/>
      </w:docPartPr>
      <w:docPartBody>
        <w:p w:rsidR="00000000" w:rsidRDefault="008327D6">
          <w:pPr>
            <w:pStyle w:val="562A47DE12DD453A9399FDDB280C53E3"/>
          </w:pPr>
          <w:r w:rsidRPr="00846D4F">
            <w:rPr>
              <w:rStyle w:val="Heading2Char"/>
            </w:rPr>
            <w:t>CONTACT</w:t>
          </w:r>
        </w:p>
      </w:docPartBody>
    </w:docPart>
    <w:docPart>
      <w:docPartPr>
        <w:name w:val="1285A4AE4F1F4D8B827D737378BA9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B792B-CCAD-408F-8336-A8E6A991811B}"/>
      </w:docPartPr>
      <w:docPartBody>
        <w:p w:rsidR="00000000" w:rsidRDefault="008327D6">
          <w:pPr>
            <w:pStyle w:val="1285A4AE4F1F4D8B827D737378BA97FC"/>
          </w:pPr>
          <w:r w:rsidRPr="004D3011">
            <w:t>PHONE:</w:t>
          </w:r>
        </w:p>
      </w:docPartBody>
    </w:docPart>
    <w:docPart>
      <w:docPartPr>
        <w:name w:val="0BED7E4AC4C4449590DF0284E7F5F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DAA83-5DED-4BBE-9490-1AA668D65331}"/>
      </w:docPartPr>
      <w:docPartBody>
        <w:p w:rsidR="00000000" w:rsidRDefault="008327D6">
          <w:pPr>
            <w:pStyle w:val="0BED7E4AC4C4449590DF0284E7F5FCAA"/>
          </w:pPr>
          <w:r w:rsidRPr="004D3011">
            <w:t>WEBSITE:</w:t>
          </w:r>
        </w:p>
      </w:docPartBody>
    </w:docPart>
    <w:docPart>
      <w:docPartPr>
        <w:name w:val="2F109F8409C041DAA0E4ECB96E659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BECBD-F837-464C-A555-9A547254BF17}"/>
      </w:docPartPr>
      <w:docPartBody>
        <w:p w:rsidR="00000000" w:rsidRDefault="008327D6">
          <w:pPr>
            <w:pStyle w:val="2F109F8409C041DAA0E4ECB96E6596BD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D6"/>
    <w:rsid w:val="0083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38005DEAA045E0ADA7B3692E5163A5">
    <w:name w:val="3B38005DEAA045E0ADA7B3692E5163A5"/>
  </w:style>
  <w:style w:type="paragraph" w:customStyle="1" w:styleId="5D14A52290054888B335CE54D7AD6615">
    <w:name w:val="5D14A52290054888B335CE54D7AD6615"/>
  </w:style>
  <w:style w:type="paragraph" w:customStyle="1" w:styleId="F7A67ABFAB1A4866B3F236BD59A57A06">
    <w:name w:val="F7A67ABFAB1A4866B3F236BD59A57A06"/>
  </w:style>
  <w:style w:type="paragraph" w:customStyle="1" w:styleId="7926C43FDAE7438284441783EFA75C76">
    <w:name w:val="7926C43FDAE7438284441783EFA75C76"/>
  </w:style>
  <w:style w:type="paragraph" w:customStyle="1" w:styleId="976E93B4FD714448999519E3FB6D37AC">
    <w:name w:val="976E93B4FD714448999519E3FB6D37AC"/>
  </w:style>
  <w:style w:type="paragraph" w:customStyle="1" w:styleId="EF0C39E210CF40F093A59BEE467A7ECA">
    <w:name w:val="EF0C39E210CF40F093A59BEE467A7ECA"/>
  </w:style>
  <w:style w:type="paragraph" w:customStyle="1" w:styleId="C2D975D911C2423089D903A60B1A03E9">
    <w:name w:val="C2D975D911C2423089D903A60B1A03E9"/>
  </w:style>
  <w:style w:type="paragraph" w:customStyle="1" w:styleId="6AB449889D224DBBAE45DBC7A3F84132">
    <w:name w:val="6AB449889D224DBBAE45DBC7A3F84132"/>
  </w:style>
  <w:style w:type="paragraph" w:styleId="ListBullet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bidi="ar-SA"/>
    </w:rPr>
  </w:style>
  <w:style w:type="paragraph" w:customStyle="1" w:styleId="9B626C98242942FDA67609529996B375">
    <w:name w:val="9B626C98242942FDA67609529996B375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21FC5B0FD5B64A88AC2C66D9443E4B00">
    <w:name w:val="21FC5B0FD5B64A88AC2C66D9443E4B00"/>
  </w:style>
  <w:style w:type="paragraph" w:customStyle="1" w:styleId="4E6375520B984466B35AC8E84ACAB9B9">
    <w:name w:val="4E6375520B984466B35AC8E84ACAB9B9"/>
  </w:style>
  <w:style w:type="paragraph" w:customStyle="1" w:styleId="25A974CD89EC4109B679E3D5246853F7">
    <w:name w:val="25A974CD89EC4109B679E3D5246853F7"/>
  </w:style>
  <w:style w:type="paragraph" w:customStyle="1" w:styleId="D92E3D6A724944F59C87A6005ECECB4C">
    <w:name w:val="D92E3D6A724944F59C87A6005ECECB4C"/>
  </w:style>
  <w:style w:type="paragraph" w:customStyle="1" w:styleId="1A14A00FD4A045D9A64F4DD0B442FBF0">
    <w:name w:val="1A14A00FD4A045D9A64F4DD0B442FBF0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paragraph" w:customStyle="1" w:styleId="562A47DE12DD453A9399FDDB280C53E3">
    <w:name w:val="562A47DE12DD453A9399FDDB280C53E3"/>
  </w:style>
  <w:style w:type="paragraph" w:customStyle="1" w:styleId="1285A4AE4F1F4D8B827D737378BA97FC">
    <w:name w:val="1285A4AE4F1F4D8B827D737378BA97FC"/>
  </w:style>
  <w:style w:type="paragraph" w:customStyle="1" w:styleId="8A0952A761A6486DBF8C5510CE9C2CDF">
    <w:name w:val="8A0952A761A6486DBF8C5510CE9C2CDF"/>
  </w:style>
  <w:style w:type="paragraph" w:customStyle="1" w:styleId="0BED7E4AC4C4449590DF0284E7F5FCAA">
    <w:name w:val="0BED7E4AC4C4449590DF0284E7F5FCAA"/>
  </w:style>
  <w:style w:type="paragraph" w:customStyle="1" w:styleId="A5DC2443476A4F329A2C720EABE91492">
    <w:name w:val="A5DC2443476A4F329A2C720EABE91492"/>
  </w:style>
  <w:style w:type="paragraph" w:customStyle="1" w:styleId="2F109F8409C041DAA0E4ECB96E6596BD">
    <w:name w:val="2F109F8409C041DAA0E4ECB96E6596BD"/>
  </w:style>
  <w:style w:type="character" w:styleId="Hyperlink">
    <w:name w:val="Hyperlink"/>
    <w:basedOn w:val="DefaultParagraphFont"/>
    <w:uiPriority w:val="99"/>
    <w:rPr>
      <w:color w:val="C45911" w:themeColor="accent2" w:themeShade="BF"/>
      <w:u w:val="single"/>
    </w:rPr>
  </w:style>
  <w:style w:type="paragraph" w:customStyle="1" w:styleId="AA3088F3E7804F2B8643FE6F316A16AC">
    <w:name w:val="AA3088F3E7804F2B8643FE6F316A16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{7A8A7B10-DFB9-40D5-BA07-3FF3D1BA9BAA}tf88924273_win32</Template>
  <TotalTime>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2021-04-12T12:38:00Z</dcterms:created>
  <dcterms:modified xsi:type="dcterms:W3CDTF">2021-04-12T12:38:00Z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